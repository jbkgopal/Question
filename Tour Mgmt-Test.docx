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7870" w14:textId="77777777" w:rsidR="00642646" w:rsidRDefault="00475D35">
      <w:r>
        <w:t>1. Create table tour.</w:t>
      </w:r>
    </w:p>
    <w:p w14:paraId="4BA67871" w14:textId="77777777" w:rsidR="00642646" w:rsidRDefault="00475D35">
      <w:r>
        <w:t xml:space="preserve">create table </w:t>
      </w:r>
      <w:proofErr w:type="gramStart"/>
      <w:r>
        <w:t>tour(</w:t>
      </w:r>
      <w:proofErr w:type="spellStart"/>
      <w:proofErr w:type="gramEnd"/>
      <w:r>
        <w:t>tourid</w:t>
      </w:r>
      <w:proofErr w:type="spellEnd"/>
      <w:r>
        <w:t xml:space="preserve"> int, </w:t>
      </w:r>
      <w:proofErr w:type="spellStart"/>
      <w:r>
        <w:t>tourstdt</w:t>
      </w:r>
      <w:proofErr w:type="spellEnd"/>
      <w:r>
        <w:t xml:space="preserve"> date not null, </w:t>
      </w:r>
      <w:proofErr w:type="spellStart"/>
      <w:r>
        <w:t>tourenddt</w:t>
      </w:r>
      <w:proofErr w:type="spellEnd"/>
      <w:r>
        <w:t xml:space="preserve"> date not null, </w:t>
      </w:r>
      <w:proofErr w:type="spellStart"/>
      <w:r>
        <w:t>tourstartdest</w:t>
      </w:r>
      <w:proofErr w:type="spellEnd"/>
      <w:r>
        <w:t xml:space="preserve"> varchar(20) not null, </w:t>
      </w:r>
      <w:proofErr w:type="spellStart"/>
      <w:r>
        <w:t>tourendest</w:t>
      </w:r>
      <w:proofErr w:type="spellEnd"/>
      <w:r>
        <w:t xml:space="preserve"> varchar(20) not null, </w:t>
      </w:r>
      <w:proofErr w:type="spellStart"/>
      <w:r>
        <w:t>tcost</w:t>
      </w:r>
      <w:proofErr w:type="spellEnd"/>
      <w:r>
        <w:t xml:space="preserve"> int , primary key(</w:t>
      </w:r>
      <w:proofErr w:type="spellStart"/>
      <w:r>
        <w:t>tourid</w:t>
      </w:r>
      <w:proofErr w:type="spellEnd"/>
      <w:r>
        <w:t>));</w:t>
      </w:r>
    </w:p>
    <w:p w14:paraId="4BA67872" w14:textId="77777777" w:rsidR="00642646" w:rsidRDefault="00475D35">
      <w:r>
        <w:t>2.</w:t>
      </w:r>
      <w:proofErr w:type="gramStart"/>
      <w:r>
        <w:t>Create  table</w:t>
      </w:r>
      <w:proofErr w:type="gramEnd"/>
      <w:r>
        <w:t xml:space="preserve"> booking.</w:t>
      </w:r>
    </w:p>
    <w:p w14:paraId="4BA67873" w14:textId="77777777" w:rsidR="00642646" w:rsidRDefault="00475D35">
      <w:r>
        <w:t xml:space="preserve">create table </w:t>
      </w:r>
      <w:proofErr w:type="gramStart"/>
      <w:r>
        <w:t>booking(</w:t>
      </w:r>
      <w:proofErr w:type="spellStart"/>
      <w:proofErr w:type="gramEnd"/>
      <w:r>
        <w:t>custid</w:t>
      </w:r>
      <w:proofErr w:type="spellEnd"/>
      <w:r>
        <w:t xml:space="preserve"> </w:t>
      </w:r>
      <w:proofErr w:type="spellStart"/>
      <w:r>
        <w:t>int,custnm</w:t>
      </w:r>
      <w:proofErr w:type="spellEnd"/>
      <w:r>
        <w:t xml:space="preserve"> varchar(20) not </w:t>
      </w:r>
      <w:proofErr w:type="spellStart"/>
      <w:r>
        <w:t>null,tourid</w:t>
      </w:r>
      <w:proofErr w:type="spellEnd"/>
      <w:r>
        <w:t xml:space="preserve"> </w:t>
      </w:r>
      <w:proofErr w:type="spellStart"/>
      <w:r>
        <w:t>int,amtpaid</w:t>
      </w:r>
      <w:proofErr w:type="spellEnd"/>
      <w:r>
        <w:t xml:space="preserve"> int not null, </w:t>
      </w:r>
      <w:proofErr w:type="spellStart"/>
      <w:r>
        <w:t>bookingdt</w:t>
      </w:r>
      <w:proofErr w:type="spellEnd"/>
      <w:r>
        <w:t xml:space="preserve"> date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custid</w:t>
      </w:r>
      <w:proofErr w:type="spellEnd"/>
      <w:r>
        <w:t xml:space="preserve">),foreign key( </w:t>
      </w:r>
      <w:proofErr w:type="spellStart"/>
      <w:r>
        <w:t>tourid</w:t>
      </w:r>
      <w:proofErr w:type="spellEnd"/>
      <w:r>
        <w:t>)references tour(</w:t>
      </w:r>
      <w:proofErr w:type="spellStart"/>
      <w:r>
        <w:t>tourid</w:t>
      </w:r>
      <w:proofErr w:type="spellEnd"/>
      <w:r>
        <w:t>));</w:t>
      </w:r>
    </w:p>
    <w:p w14:paraId="4BA67874" w14:textId="77777777" w:rsidR="00642646" w:rsidRDefault="00475D35"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3.</w:t>
      </w:r>
      <w:r>
        <w:t xml:space="preserve"> Insert record into tour table.</w:t>
      </w:r>
    </w:p>
    <w:p w14:paraId="4BA67875" w14:textId="77777777" w:rsidR="00642646" w:rsidRDefault="00475D35">
      <w:r>
        <w:t xml:space="preserve">insert into tour </w:t>
      </w:r>
      <w:proofErr w:type="gramStart"/>
      <w:r>
        <w:t>values(</w:t>
      </w:r>
      <w:proofErr w:type="gramEnd"/>
      <w:r>
        <w:t>2, '2023-04-07'</w:t>
      </w:r>
      <w:r>
        <w:t>, '2023-04-08', '</w:t>
      </w:r>
      <w:proofErr w:type="spellStart"/>
      <w:r>
        <w:t>pune</w:t>
      </w:r>
      <w:proofErr w:type="spellEnd"/>
      <w:r>
        <w:t>' , '</w:t>
      </w:r>
      <w:proofErr w:type="spellStart"/>
      <w:r>
        <w:t>jaipur</w:t>
      </w:r>
      <w:proofErr w:type="spellEnd"/>
      <w:r>
        <w:t>', 4000);</w:t>
      </w:r>
    </w:p>
    <w:p w14:paraId="4BA67876" w14:textId="77777777" w:rsidR="00642646" w:rsidRDefault="00475D35">
      <w:r>
        <w:t>4.Insert record into booking table.</w:t>
      </w:r>
    </w:p>
    <w:p w14:paraId="4BA67877" w14:textId="77777777" w:rsidR="00642646" w:rsidRDefault="00475D35">
      <w:r>
        <w:t>insert into booking values(1,'dhanashri',1,2000,'2023-04-11');</w:t>
      </w:r>
    </w:p>
    <w:p w14:paraId="4BA67878" w14:textId="77777777" w:rsidR="00642646" w:rsidRDefault="00475D35">
      <w:r>
        <w:t>5.</w:t>
      </w:r>
      <w:r>
        <w:rPr>
          <w:rStyle w:val="m7eme"/>
          <w:rFonts w:ascii="docs-Roboto" w:hAnsi="docs-Roboto"/>
          <w:color w:val="D93025"/>
          <w:shd w:val="clear" w:color="auto" w:fill="FFFFFF"/>
        </w:rPr>
        <w:t xml:space="preserve"> </w:t>
      </w:r>
      <w:r>
        <w:t xml:space="preserve">Change the </w:t>
      </w:r>
      <w:proofErr w:type="spellStart"/>
      <w:r>
        <w:t>tourstart</w:t>
      </w:r>
      <w:proofErr w:type="spellEnd"/>
      <w:r>
        <w:t xml:space="preserve"> date to 1st </w:t>
      </w:r>
      <w:proofErr w:type="spellStart"/>
      <w:r>
        <w:t>MAy</w:t>
      </w:r>
      <w:proofErr w:type="spellEnd"/>
      <w:r>
        <w:t xml:space="preserve"> 2023 for tour </w:t>
      </w:r>
      <w:proofErr w:type="spellStart"/>
      <w:r>
        <w:t>id</w:t>
      </w:r>
      <w:proofErr w:type="spellEnd"/>
      <w:r>
        <w:t xml:space="preserve"> -1.</w:t>
      </w:r>
    </w:p>
    <w:p w14:paraId="4BA67879" w14:textId="77777777" w:rsidR="00642646" w:rsidRDefault="00475D35">
      <w:r>
        <w:t xml:space="preserve">update tour set </w:t>
      </w:r>
      <w:proofErr w:type="spellStart"/>
      <w:r>
        <w:t>tourstdt</w:t>
      </w:r>
      <w:proofErr w:type="spellEnd"/>
      <w:r>
        <w:t xml:space="preserve">='2023-05-1' where </w:t>
      </w:r>
      <w:proofErr w:type="spellStart"/>
      <w:r>
        <w:t>tourid</w:t>
      </w:r>
      <w:proofErr w:type="spellEnd"/>
      <w:r>
        <w:t>=1;</w:t>
      </w:r>
    </w:p>
    <w:p w14:paraId="4BA6787A" w14:textId="77777777" w:rsidR="00642646" w:rsidRDefault="00475D35">
      <w:r>
        <w:t>6</w:t>
      </w:r>
      <w:r>
        <w:t xml:space="preserve">. Add a column </w:t>
      </w:r>
      <w:proofErr w:type="spellStart"/>
      <w:r>
        <w:t>tourmgr</w:t>
      </w:r>
      <w:proofErr w:type="spellEnd"/>
      <w:r>
        <w:t xml:space="preserve"> to tour table.</w:t>
      </w:r>
    </w:p>
    <w:p w14:paraId="4BA6787B" w14:textId="77777777" w:rsidR="00642646" w:rsidRDefault="00475D35">
      <w:r>
        <w:t xml:space="preserve">alter table tour add column </w:t>
      </w:r>
      <w:proofErr w:type="spellStart"/>
      <w:r>
        <w:t>tourmgr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14:paraId="4BA6787C" w14:textId="77777777" w:rsidR="00642646" w:rsidRDefault="00475D35">
      <w:r>
        <w:t xml:space="preserve">7. Delete the column </w:t>
      </w:r>
      <w:proofErr w:type="spellStart"/>
      <w:r>
        <w:t>tourmgr</w:t>
      </w:r>
      <w:proofErr w:type="spellEnd"/>
      <w:r>
        <w:t xml:space="preserve"> from tour table</w:t>
      </w:r>
    </w:p>
    <w:p w14:paraId="4BA6787D" w14:textId="77777777" w:rsidR="00642646" w:rsidRDefault="00475D35">
      <w:r>
        <w:t xml:space="preserve">alter table tour drop column </w:t>
      </w:r>
      <w:proofErr w:type="spellStart"/>
      <w:r>
        <w:t>tourmgr</w:t>
      </w:r>
      <w:proofErr w:type="spellEnd"/>
      <w:r>
        <w:t>;</w:t>
      </w:r>
    </w:p>
    <w:p w14:paraId="4BA6787E" w14:textId="77777777" w:rsidR="00642646" w:rsidRDefault="00475D35">
      <w:r>
        <w:t>8. Display the records from tour and booking table</w:t>
      </w:r>
    </w:p>
    <w:p w14:paraId="4BA6787F" w14:textId="77777777" w:rsidR="00642646" w:rsidRDefault="00475D35">
      <w:r>
        <w:t>select * from tour;</w:t>
      </w:r>
    </w:p>
    <w:p w14:paraId="4BA67880" w14:textId="77777777" w:rsidR="00642646" w:rsidRDefault="00475D35">
      <w:r>
        <w:t xml:space="preserve">select * </w:t>
      </w:r>
      <w:r>
        <w:t>from booking;</w:t>
      </w:r>
    </w:p>
    <w:p w14:paraId="4BA67881" w14:textId="77777777" w:rsidR="00642646" w:rsidRDefault="00475D35">
      <w:r>
        <w:t xml:space="preserve">9. Add a column </w:t>
      </w:r>
      <w:proofErr w:type="spellStart"/>
      <w:r>
        <w:t>custcity</w:t>
      </w:r>
      <w:proofErr w:type="spellEnd"/>
      <w:r>
        <w:t xml:space="preserve"> to booking table</w:t>
      </w:r>
    </w:p>
    <w:p w14:paraId="4BA67882" w14:textId="77777777" w:rsidR="00642646" w:rsidRDefault="00475D35">
      <w:r>
        <w:t xml:space="preserve">alter table booking add column </w:t>
      </w:r>
      <w:proofErr w:type="spellStart"/>
      <w:r>
        <w:t>custcity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4BA67883" w14:textId="77777777" w:rsidR="00642646" w:rsidRDefault="00475D35">
      <w:r>
        <w:t xml:space="preserve">10. Change the size to 30 for </w:t>
      </w:r>
      <w:proofErr w:type="spellStart"/>
      <w:r>
        <w:t>custnm</w:t>
      </w:r>
      <w:proofErr w:type="spellEnd"/>
      <w:r>
        <w:t xml:space="preserve"> in booking table.</w:t>
      </w:r>
    </w:p>
    <w:p w14:paraId="4BA67884" w14:textId="77777777" w:rsidR="00642646" w:rsidRDefault="00475D35">
      <w:r>
        <w:t xml:space="preserve">alter table booking modify </w:t>
      </w:r>
      <w:proofErr w:type="spellStart"/>
      <w:r>
        <w:t>custnm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14:paraId="4BA67885" w14:textId="77777777" w:rsidR="00642646" w:rsidRDefault="00475D35">
      <w:pPr>
        <w:shd w:val="clear" w:color="auto" w:fill="FFFFFF"/>
        <w:spacing w:line="360" w:lineRule="atLeast"/>
      </w:pPr>
      <w:r>
        <w:t xml:space="preserve">11. Delete all the records from booking </w:t>
      </w:r>
      <w:proofErr w:type="gramStart"/>
      <w:r>
        <w:t>table</w:t>
      </w:r>
      <w:r>
        <w:t>.*</w:t>
      </w:r>
      <w:proofErr w:type="gramEnd"/>
    </w:p>
    <w:p w14:paraId="4BA67886" w14:textId="77777777" w:rsidR="00642646" w:rsidRDefault="00475D35">
      <w:pPr>
        <w:shd w:val="clear" w:color="auto" w:fill="FFFFFF"/>
        <w:spacing w:line="300" w:lineRule="atLeast"/>
      </w:pPr>
      <w:r>
        <w:t>truncate booking;</w:t>
      </w:r>
    </w:p>
    <w:p w14:paraId="4BA67887" w14:textId="77777777" w:rsidR="00642646" w:rsidRDefault="00475D35">
      <w:pPr>
        <w:shd w:val="clear" w:color="auto" w:fill="FFFFFF"/>
        <w:spacing w:line="360" w:lineRule="atLeast"/>
      </w:pPr>
      <w:r>
        <w:t xml:space="preserve">12. Change the </w:t>
      </w:r>
      <w:proofErr w:type="spellStart"/>
      <w:r>
        <w:t>custcity</w:t>
      </w:r>
      <w:proofErr w:type="spellEnd"/>
      <w:r>
        <w:t xml:space="preserve"> to Mumbai having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101.*</w:t>
      </w:r>
      <w:proofErr w:type="gramEnd"/>
    </w:p>
    <w:p w14:paraId="4BA67888" w14:textId="77777777" w:rsidR="00642646" w:rsidRDefault="00475D35">
      <w:pPr>
        <w:shd w:val="clear" w:color="auto" w:fill="FFFFFF"/>
        <w:spacing w:line="300" w:lineRule="atLeast"/>
      </w:pPr>
      <w:r>
        <w:t xml:space="preserve">update booking set </w:t>
      </w:r>
      <w:proofErr w:type="spellStart"/>
      <w:r>
        <w:t>custcity</w:t>
      </w:r>
      <w:proofErr w:type="spellEnd"/>
      <w:r>
        <w:t>='</w:t>
      </w:r>
      <w:proofErr w:type="spellStart"/>
      <w:r>
        <w:t>mumbai</w:t>
      </w:r>
      <w:proofErr w:type="spellEnd"/>
      <w:r>
        <w:t xml:space="preserve">' where </w:t>
      </w:r>
      <w:proofErr w:type="spellStart"/>
      <w:r>
        <w:t>custid</w:t>
      </w:r>
      <w:proofErr w:type="spellEnd"/>
      <w:r>
        <w:t>=101;</w:t>
      </w:r>
    </w:p>
    <w:p w14:paraId="4BA67889" w14:textId="77777777" w:rsidR="00642646" w:rsidRDefault="00642646">
      <w:pPr>
        <w:shd w:val="clear" w:color="auto" w:fill="FFFFFF"/>
        <w:spacing w:line="300" w:lineRule="atLeast"/>
      </w:pPr>
    </w:p>
    <w:p w14:paraId="4BA6788A" w14:textId="77777777" w:rsidR="00642646" w:rsidRDefault="00642646">
      <w:pPr>
        <w:shd w:val="clear" w:color="auto" w:fill="FFFFFF"/>
        <w:spacing w:line="300" w:lineRule="atLeast"/>
      </w:pPr>
    </w:p>
    <w:p w14:paraId="4BA6788B" w14:textId="77777777" w:rsidR="00642646" w:rsidRDefault="00475D35">
      <w:pPr>
        <w:shd w:val="clear" w:color="auto" w:fill="FFFFFF"/>
        <w:spacing w:line="300" w:lineRule="atLeast"/>
      </w:pPr>
      <w:r>
        <w:lastRenderedPageBreak/>
        <w:t>13. Delete the record having customer id 101</w:t>
      </w:r>
    </w:p>
    <w:p w14:paraId="4BA6788C" w14:textId="77777777" w:rsidR="00642646" w:rsidRDefault="00475D35">
      <w:pPr>
        <w:shd w:val="clear" w:color="auto" w:fill="FFFFFF"/>
        <w:spacing w:line="300" w:lineRule="atLeast"/>
      </w:pPr>
      <w:r>
        <w:t xml:space="preserve">delete from booking where </w:t>
      </w:r>
      <w:proofErr w:type="spellStart"/>
      <w:r>
        <w:t>custid</w:t>
      </w:r>
      <w:proofErr w:type="spellEnd"/>
      <w:r>
        <w:t>=101;</w:t>
      </w:r>
    </w:p>
    <w:p w14:paraId="4BA6788D" w14:textId="77777777" w:rsidR="00642646" w:rsidRDefault="00475D35">
      <w:pPr>
        <w:shd w:val="clear" w:color="auto" w:fill="FFFFFF"/>
      </w:pPr>
      <w:r>
        <w:t xml:space="preserve">14. Create a table customer with </w:t>
      </w:r>
      <w:proofErr w:type="spellStart"/>
      <w:proofErr w:type="gramStart"/>
      <w:r>
        <w:t>custid,t</w:t>
      </w:r>
      <w:r>
        <w:t>ourid</w:t>
      </w:r>
      <w:proofErr w:type="gramEnd"/>
      <w:r>
        <w:t>,amtpaid,billdate</w:t>
      </w:r>
      <w:proofErr w:type="spellEnd"/>
      <w:r>
        <w:t>.</w:t>
      </w:r>
    </w:p>
    <w:p w14:paraId="4BA6788E" w14:textId="77777777" w:rsidR="00642646" w:rsidRDefault="00475D35">
      <w:r>
        <w:t>(Use appropriate constraints)</w:t>
      </w:r>
    </w:p>
    <w:p w14:paraId="4BA6788F" w14:textId="77777777" w:rsidR="00642646" w:rsidRDefault="00475D35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 int, </w:t>
      </w:r>
      <w:proofErr w:type="spellStart"/>
      <w:r>
        <w:t>tourid</w:t>
      </w:r>
      <w:proofErr w:type="spellEnd"/>
      <w:r>
        <w:t xml:space="preserve"> int unique, </w:t>
      </w:r>
      <w:proofErr w:type="spellStart"/>
      <w:r>
        <w:t>amtpaid</w:t>
      </w:r>
      <w:proofErr w:type="spellEnd"/>
      <w:r>
        <w:t xml:space="preserve"> int not null, </w:t>
      </w:r>
      <w:proofErr w:type="spellStart"/>
      <w:r>
        <w:t>billdate</w:t>
      </w:r>
      <w:proofErr w:type="spellEnd"/>
      <w:r>
        <w:t xml:space="preserve"> date , primary key(</w:t>
      </w:r>
      <w:proofErr w:type="spellStart"/>
      <w:r>
        <w:t>custid</w:t>
      </w:r>
      <w:proofErr w:type="spellEnd"/>
      <w:r>
        <w:t>), foreign key(</w:t>
      </w:r>
      <w:proofErr w:type="spellStart"/>
      <w:r>
        <w:t>tourid</w:t>
      </w:r>
      <w:proofErr w:type="spellEnd"/>
      <w:r>
        <w:t>) references tour(</w:t>
      </w:r>
      <w:proofErr w:type="spellStart"/>
      <w:r>
        <w:t>tourid</w:t>
      </w:r>
      <w:proofErr w:type="spellEnd"/>
      <w:r>
        <w:t>));</w:t>
      </w:r>
    </w:p>
    <w:p w14:paraId="4BA67890" w14:textId="77777777" w:rsidR="00642646" w:rsidRDefault="00642646"/>
    <w:p w14:paraId="4BA67891" w14:textId="77777777" w:rsidR="00642646" w:rsidRDefault="00475D35">
      <w:r>
        <w:t>15. Delete the table customer.</w:t>
      </w:r>
    </w:p>
    <w:p w14:paraId="4BA67892" w14:textId="77777777" w:rsidR="00642646" w:rsidRDefault="00475D35">
      <w:r>
        <w:t>drop table c</w:t>
      </w:r>
      <w:r>
        <w:t>ustomer;</w:t>
      </w:r>
    </w:p>
    <w:p w14:paraId="4BA67893" w14:textId="77777777" w:rsidR="00642646" w:rsidRDefault="00475D35">
      <w:r>
        <w:t>16. Display the customers whose city start with letter 'P'.</w:t>
      </w:r>
    </w:p>
    <w:p w14:paraId="4BA67894" w14:textId="77777777" w:rsidR="00642646" w:rsidRDefault="00475D35">
      <w:r>
        <w:t xml:space="preserve">select * from booking where </w:t>
      </w:r>
      <w:proofErr w:type="spellStart"/>
      <w:r>
        <w:t>custcity</w:t>
      </w:r>
      <w:proofErr w:type="spellEnd"/>
      <w:r>
        <w:t xml:space="preserve"> like 'P%';</w:t>
      </w:r>
    </w:p>
    <w:p w14:paraId="4BA67895" w14:textId="77777777" w:rsidR="00642646" w:rsidRDefault="00475D35">
      <w:r>
        <w:t>17.Display the customers whose belong to Delhi or Pune city.</w:t>
      </w:r>
    </w:p>
    <w:p w14:paraId="4BA67896" w14:textId="77777777" w:rsidR="00642646" w:rsidRDefault="00475D35">
      <w:r>
        <w:t xml:space="preserve">select * from booking where </w:t>
      </w:r>
      <w:proofErr w:type="spellStart"/>
      <w:r>
        <w:t>custcity</w:t>
      </w:r>
      <w:proofErr w:type="spellEnd"/>
      <w:r>
        <w:t xml:space="preserve"> in('</w:t>
      </w:r>
      <w:proofErr w:type="spellStart"/>
      <w:r>
        <w:t>Delhi','Pune</w:t>
      </w:r>
      <w:proofErr w:type="spellEnd"/>
      <w:r>
        <w:t>');</w:t>
      </w:r>
    </w:p>
    <w:p w14:paraId="4BA67897" w14:textId="77777777" w:rsidR="00642646" w:rsidRDefault="00475D35">
      <w:r>
        <w:t xml:space="preserve">18.Display the </w:t>
      </w:r>
      <w:r>
        <w:t xml:space="preserve">customers whose </w:t>
      </w:r>
      <w:proofErr w:type="spellStart"/>
      <w:r>
        <w:t>bdt</w:t>
      </w:r>
      <w:proofErr w:type="spellEnd"/>
      <w:r>
        <w:t xml:space="preserve"> is in the month of Jan 2023.</w:t>
      </w:r>
    </w:p>
    <w:p w14:paraId="4BA67898" w14:textId="77777777" w:rsidR="00642646" w:rsidRDefault="00475D35">
      <w:r>
        <w:t>select * from booking where month(</w:t>
      </w:r>
      <w:proofErr w:type="spellStart"/>
      <w:r>
        <w:t>bookingdt</w:t>
      </w:r>
      <w:proofErr w:type="spellEnd"/>
      <w:r>
        <w:t>) =1 and year(</w:t>
      </w:r>
      <w:proofErr w:type="spellStart"/>
      <w:r>
        <w:t>bookingdt</w:t>
      </w:r>
      <w:proofErr w:type="spellEnd"/>
      <w:r>
        <w:t>)=2023;</w:t>
      </w:r>
    </w:p>
    <w:p w14:paraId="4BA67899" w14:textId="77777777" w:rsidR="00642646" w:rsidRDefault="00475D35">
      <w:r>
        <w:t>or</w:t>
      </w:r>
    </w:p>
    <w:p w14:paraId="4BA6789A" w14:textId="77777777" w:rsidR="00642646" w:rsidRDefault="00475D35">
      <w:r>
        <w:t xml:space="preserve">select * from booking where </w:t>
      </w:r>
      <w:proofErr w:type="spellStart"/>
      <w:r>
        <w:t>bookingdt</w:t>
      </w:r>
      <w:proofErr w:type="spellEnd"/>
      <w:r>
        <w:t xml:space="preserve"> between '2023-01-01' and '2023-01-31';</w:t>
      </w:r>
    </w:p>
    <w:p w14:paraId="4BA6789B" w14:textId="77777777" w:rsidR="00642646" w:rsidRDefault="00475D35">
      <w:r>
        <w:t xml:space="preserve">19.Display the tour which start from Pune and end </w:t>
      </w:r>
      <w:r>
        <w:t xml:space="preserve">at </w:t>
      </w:r>
      <w:proofErr w:type="spellStart"/>
      <w:r>
        <w:t>Banglore</w:t>
      </w:r>
      <w:proofErr w:type="spellEnd"/>
      <w:r>
        <w:t>.</w:t>
      </w:r>
    </w:p>
    <w:p w14:paraId="4BA6789C" w14:textId="77777777" w:rsidR="00642646" w:rsidRDefault="00475D35">
      <w:r>
        <w:t xml:space="preserve">select * from tour where </w:t>
      </w:r>
      <w:proofErr w:type="spellStart"/>
      <w:r>
        <w:t>tourstartdest</w:t>
      </w:r>
      <w:proofErr w:type="spellEnd"/>
      <w:r>
        <w:t xml:space="preserve"> like 'Pune' and </w:t>
      </w:r>
      <w:proofErr w:type="spellStart"/>
      <w:r>
        <w:t>tourendest</w:t>
      </w:r>
      <w:proofErr w:type="spellEnd"/>
      <w:r>
        <w:t>='</w:t>
      </w:r>
      <w:proofErr w:type="spellStart"/>
      <w:r>
        <w:t>mumbai</w:t>
      </w:r>
      <w:proofErr w:type="spellEnd"/>
      <w:r>
        <w:t>';</w:t>
      </w:r>
    </w:p>
    <w:p w14:paraId="4BA6789D" w14:textId="77777777" w:rsidR="00642646" w:rsidRDefault="00475D35">
      <w:r>
        <w:t>20.Display the customers who have paid an amount more than 10000.</w:t>
      </w:r>
    </w:p>
    <w:p w14:paraId="4BA6789E" w14:textId="77777777" w:rsidR="00642646" w:rsidRDefault="00475D35">
      <w:r>
        <w:t xml:space="preserve">select * from booking where </w:t>
      </w:r>
      <w:proofErr w:type="spellStart"/>
      <w:r>
        <w:t>amtpaid</w:t>
      </w:r>
      <w:proofErr w:type="spellEnd"/>
      <w:r>
        <w:t>&gt;10000;</w:t>
      </w:r>
    </w:p>
    <w:p w14:paraId="4BA6789F" w14:textId="77777777" w:rsidR="00642646" w:rsidRDefault="00475D35">
      <w:r>
        <w:t xml:space="preserve">21. Display the total amount </w:t>
      </w:r>
      <w:proofErr w:type="gramStart"/>
      <w:r>
        <w:t>collected .</w:t>
      </w:r>
      <w:proofErr w:type="gramEnd"/>
    </w:p>
    <w:p w14:paraId="4BA678A0" w14:textId="77777777" w:rsidR="00642646" w:rsidRDefault="00475D35">
      <w:r>
        <w:t>select sum(</w:t>
      </w:r>
      <w:proofErr w:type="spellStart"/>
      <w:r>
        <w:t>amtpai</w:t>
      </w:r>
      <w:r>
        <w:t>d</w:t>
      </w:r>
      <w:proofErr w:type="spellEnd"/>
      <w:r>
        <w:t>) from booking;</w:t>
      </w:r>
    </w:p>
    <w:p w14:paraId="4BA678A1" w14:textId="77777777" w:rsidR="00642646" w:rsidRDefault="00475D35">
      <w:r>
        <w:t>22.Display the total amount collected for customers from Pune city.</w:t>
      </w:r>
    </w:p>
    <w:p w14:paraId="4BA678A2" w14:textId="77777777" w:rsidR="00642646" w:rsidRDefault="00475D35">
      <w:r>
        <w:t>select sum(</w:t>
      </w:r>
      <w:proofErr w:type="spellStart"/>
      <w:r>
        <w:t>amtpaid</w:t>
      </w:r>
      <w:proofErr w:type="spellEnd"/>
      <w:r>
        <w:t xml:space="preserve">) from booking where </w:t>
      </w:r>
      <w:proofErr w:type="spellStart"/>
      <w:r>
        <w:t>custcity</w:t>
      </w:r>
      <w:proofErr w:type="spellEnd"/>
      <w:r>
        <w:t xml:space="preserve"> like 'Pune';</w:t>
      </w:r>
    </w:p>
    <w:p w14:paraId="4BA678A3" w14:textId="77777777" w:rsidR="00642646" w:rsidRDefault="00475D35">
      <w:r>
        <w:t xml:space="preserve">23.Display the total tours whose start </w:t>
      </w:r>
      <w:proofErr w:type="spellStart"/>
      <w:r>
        <w:t>dest</w:t>
      </w:r>
      <w:proofErr w:type="spellEnd"/>
      <w:r>
        <w:t xml:space="preserve"> is 'Pune'.</w:t>
      </w:r>
    </w:p>
    <w:p w14:paraId="4BA678A4" w14:textId="77777777" w:rsidR="00642646" w:rsidRDefault="00475D35">
      <w:r>
        <w:t xml:space="preserve">select </w:t>
      </w:r>
      <w:proofErr w:type="gramStart"/>
      <w:r>
        <w:t>count(</w:t>
      </w:r>
      <w:proofErr w:type="gramEnd"/>
      <w:r>
        <w:t xml:space="preserve">*) from tour where </w:t>
      </w:r>
      <w:proofErr w:type="spellStart"/>
      <w:r>
        <w:t>tourstartdest</w:t>
      </w:r>
      <w:proofErr w:type="spellEnd"/>
      <w:r>
        <w:t xml:space="preserve"> like 'Pun</w:t>
      </w:r>
      <w:r>
        <w:t>e';</w:t>
      </w:r>
    </w:p>
    <w:p w14:paraId="4BA678A5" w14:textId="77777777" w:rsidR="00642646" w:rsidRDefault="00475D35">
      <w:r>
        <w:t xml:space="preserve">24.Display the tours in descending order of </w:t>
      </w:r>
      <w:proofErr w:type="spellStart"/>
      <w:r>
        <w:t>tcost</w:t>
      </w:r>
      <w:proofErr w:type="spellEnd"/>
      <w:r>
        <w:t>.</w:t>
      </w:r>
    </w:p>
    <w:p w14:paraId="4BA678A6" w14:textId="77777777" w:rsidR="00642646" w:rsidRDefault="00475D35">
      <w:r>
        <w:t xml:space="preserve">select * from tour order by </w:t>
      </w:r>
      <w:proofErr w:type="spellStart"/>
      <w:r>
        <w:t>tcost</w:t>
      </w:r>
      <w:proofErr w:type="spellEnd"/>
      <w:r>
        <w:t xml:space="preserve"> desc;</w:t>
      </w:r>
    </w:p>
    <w:p w14:paraId="4BA678A7" w14:textId="77777777" w:rsidR="00642646" w:rsidRDefault="00475D35">
      <w:r>
        <w:lastRenderedPageBreak/>
        <w:t xml:space="preserve">25.Display the </w:t>
      </w:r>
      <w:proofErr w:type="spellStart"/>
      <w:r>
        <w:t>customernm</w:t>
      </w:r>
      <w:proofErr w:type="spellEnd"/>
      <w:r>
        <w:t xml:space="preserve"> along with their </w:t>
      </w:r>
      <w:proofErr w:type="spellStart"/>
      <w:r>
        <w:t>tourstdest</w:t>
      </w:r>
      <w:proofErr w:type="spellEnd"/>
      <w:r>
        <w:t xml:space="preserve"> and </w:t>
      </w:r>
      <w:proofErr w:type="spellStart"/>
      <w:r>
        <w:t>tourenddest</w:t>
      </w:r>
      <w:proofErr w:type="spellEnd"/>
      <w:r>
        <w:t>.</w:t>
      </w:r>
    </w:p>
    <w:p w14:paraId="4BA678A8" w14:textId="77777777" w:rsidR="00642646" w:rsidRDefault="00475D35">
      <w:r>
        <w:t xml:space="preserve">select </w:t>
      </w:r>
      <w:proofErr w:type="spellStart"/>
      <w:proofErr w:type="gramStart"/>
      <w:r>
        <w:t>booking.custnm</w:t>
      </w:r>
      <w:proofErr w:type="gramEnd"/>
      <w:r>
        <w:t>,tour.tourstartdest,tour.tourendest</w:t>
      </w:r>
      <w:proofErr w:type="spellEnd"/>
      <w:r>
        <w:t xml:space="preserve"> from booking inner join tour on </w:t>
      </w:r>
      <w:proofErr w:type="spellStart"/>
      <w:r>
        <w:t>b</w:t>
      </w:r>
      <w:r>
        <w:t>ooking.tourid</w:t>
      </w:r>
      <w:proofErr w:type="spellEnd"/>
      <w:r>
        <w:t>=</w:t>
      </w:r>
      <w:proofErr w:type="spellStart"/>
      <w:r>
        <w:t>tour.tourid</w:t>
      </w:r>
      <w:proofErr w:type="spellEnd"/>
      <w:r>
        <w:t>;</w:t>
      </w:r>
    </w:p>
    <w:p w14:paraId="4BA678A9" w14:textId="77777777" w:rsidR="00642646" w:rsidRDefault="00642646"/>
    <w:p w14:paraId="4BA678AA" w14:textId="77777777" w:rsidR="00642646" w:rsidRDefault="00642646"/>
    <w:p w14:paraId="4BA678AB" w14:textId="77777777" w:rsidR="00642646" w:rsidRDefault="00642646"/>
    <w:sectPr w:rsidR="006426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7874" w14:textId="77777777" w:rsidR="00000000" w:rsidRDefault="00475D35">
      <w:pPr>
        <w:spacing w:after="0" w:line="240" w:lineRule="auto"/>
      </w:pPr>
      <w:r>
        <w:separator/>
      </w:r>
    </w:p>
  </w:endnote>
  <w:endnote w:type="continuationSeparator" w:id="0">
    <w:p w14:paraId="4BA67876" w14:textId="77777777" w:rsidR="00000000" w:rsidRDefault="0047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ocs-Robot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7870" w14:textId="77777777" w:rsidR="00000000" w:rsidRDefault="00475D3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A67872" w14:textId="77777777" w:rsidR="00000000" w:rsidRDefault="00475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42646"/>
    <w:rsid w:val="00475D35"/>
    <w:rsid w:val="0064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7870"/>
  <w15:docId w15:val="{BB78027D-603C-4199-8E92-D7777578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</w:style>
  <w:style w:type="character" w:customStyle="1" w:styleId="raxpye">
    <w:name w:val="raxpy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JBK</dc:creator>
  <dc:description/>
  <cp:lastModifiedBy>Kiran JBK</cp:lastModifiedBy>
  <cp:revision>2</cp:revision>
  <dcterms:created xsi:type="dcterms:W3CDTF">2023-04-29T07:11:00Z</dcterms:created>
  <dcterms:modified xsi:type="dcterms:W3CDTF">2023-04-29T07:11:00Z</dcterms:modified>
</cp:coreProperties>
</file>